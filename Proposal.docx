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7388" w14:textId="60ECB609" w:rsidR="001273C1" w:rsidRDefault="00000000" w:rsidP="00E0401F">
      <w:pPr>
        <w:pStyle w:val="Title"/>
      </w:pPr>
      <w:sdt>
        <w:sdtPr>
          <w:id w:val="-1675106444"/>
          <w:placeholder>
            <w:docPart w:val="21557339741C4989A8D04047283171E9"/>
          </w:placeholder>
          <w15:appearance w15:val="hidden"/>
        </w:sdtPr>
        <w:sdtContent>
          <w:r w:rsidR="00A3170E">
            <w:t>Project proposal</w:t>
          </w:r>
        </w:sdtContent>
      </w:sdt>
    </w:p>
    <w:p w14:paraId="627FE805" w14:textId="27FAF305" w:rsidR="00E0401F" w:rsidRPr="00E0401F" w:rsidRDefault="00000000" w:rsidP="00E0401F">
      <w:pPr>
        <w:pStyle w:val="Title"/>
      </w:pPr>
      <w:sdt>
        <w:sdtPr>
          <w:id w:val="1862847750"/>
          <w:placeholder>
            <w:docPart w:val="11E3DBC399B1418E9C275494A55AE3EB"/>
          </w:placeholder>
          <w15:appearance w15:val="hidden"/>
        </w:sdtPr>
        <w:sdtContent>
          <w:r w:rsidR="00A3170E">
            <w:t>Learnix (E-Learning</w:t>
          </w:r>
        </w:sdtContent>
      </w:sdt>
      <w:r w:rsidR="00E0401F" w:rsidRPr="00E0401F">
        <w:t xml:space="preserve"> </w:t>
      </w:r>
      <w:r w:rsidR="00A3170E">
        <w:t>Website)</w:t>
      </w:r>
    </w:p>
    <w:p w14:paraId="5FF4E9D2" w14:textId="38D9D445" w:rsidR="0089777F" w:rsidRPr="00A3170E" w:rsidRDefault="00A3170E" w:rsidP="00A3170E">
      <w:pPr>
        <w:pStyle w:val="Heading1"/>
        <w:rPr>
          <w:sz w:val="36"/>
          <w:szCs w:val="36"/>
        </w:rPr>
      </w:pPr>
      <w:r w:rsidRPr="00A3170E">
        <w:rPr>
          <w:sz w:val="36"/>
          <w:szCs w:val="36"/>
        </w:rPr>
        <w:t>Project Overview</w:t>
      </w:r>
      <w:r w:rsidR="00E0401F" w:rsidRPr="00A31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1E1A174" wp14:editId="5B03485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2524125"/>
                <wp:effectExtent l="0" t="0" r="0" b="9525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24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5DF20" id="Rectangle 68" o:spid="_x0000_s1026" alt="&quot;&quot;" style="position:absolute;margin-left:560.8pt;margin-top:0;width:612pt;height:198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2E1EA764" w14:textId="0C114ACC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Project Name</w:t>
      </w:r>
      <w:r w:rsidRPr="00A3170E">
        <w:rPr>
          <w:sz w:val="40"/>
          <w:szCs w:val="40"/>
        </w:rPr>
        <w:t xml:space="preserve">: Learnix E-Learning Website  </w:t>
      </w:r>
    </w:p>
    <w:p w14:paraId="69087AF2" w14:textId="49533E53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Project Duration</w:t>
      </w:r>
      <w:r w:rsidRPr="00A3170E">
        <w:rPr>
          <w:sz w:val="40"/>
          <w:szCs w:val="40"/>
        </w:rPr>
        <w:t xml:space="preserve">: </w:t>
      </w:r>
      <w:r w:rsidR="00614C60">
        <w:rPr>
          <w:sz w:val="40"/>
          <w:szCs w:val="40"/>
        </w:rPr>
        <w:t>6</w:t>
      </w:r>
      <w:r w:rsidRPr="00A3170E">
        <w:rPr>
          <w:sz w:val="40"/>
          <w:szCs w:val="40"/>
        </w:rPr>
        <w:t xml:space="preserve"> Months  </w:t>
      </w:r>
    </w:p>
    <w:p w14:paraId="05618B08" w14:textId="5C8D31CA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Project Team</w:t>
      </w:r>
      <w:r w:rsidRPr="00A3170E">
        <w:rPr>
          <w:sz w:val="40"/>
          <w:szCs w:val="40"/>
        </w:rPr>
        <w:t xml:space="preserve">:  </w:t>
      </w:r>
    </w:p>
    <w:p w14:paraId="0A1F61B7" w14:textId="7A16B070" w:rsidR="00A3170E" w:rsidRPr="00A3170E" w:rsidRDefault="00A3170E" w:rsidP="00A3170E">
      <w:pPr>
        <w:rPr>
          <w:sz w:val="40"/>
          <w:szCs w:val="40"/>
        </w:rPr>
      </w:pPr>
      <w:r w:rsidRPr="00A3170E">
        <w:rPr>
          <w:sz w:val="40"/>
          <w:szCs w:val="40"/>
        </w:rPr>
        <w:t xml:space="preserve"> AQDAS NOOR</w:t>
      </w:r>
      <w:r w:rsidR="00614C60">
        <w:rPr>
          <w:sz w:val="40"/>
          <w:szCs w:val="40"/>
        </w:rPr>
        <w:t>-116</w:t>
      </w:r>
      <w:r w:rsidRPr="00A3170E">
        <w:rPr>
          <w:sz w:val="40"/>
          <w:szCs w:val="40"/>
        </w:rPr>
        <w:t xml:space="preserve"> (Front-End Developer)</w:t>
      </w:r>
    </w:p>
    <w:p w14:paraId="70F4589C" w14:textId="137B429B" w:rsidR="00A3170E" w:rsidRPr="00A3170E" w:rsidRDefault="00A3170E" w:rsidP="00A3170E">
      <w:pPr>
        <w:rPr>
          <w:sz w:val="40"/>
          <w:szCs w:val="40"/>
        </w:rPr>
      </w:pPr>
      <w:r w:rsidRPr="00A3170E">
        <w:rPr>
          <w:sz w:val="40"/>
          <w:szCs w:val="40"/>
        </w:rPr>
        <w:t xml:space="preserve"> MUHAMMAD ALI JARRAL </w:t>
      </w:r>
      <w:r w:rsidR="00614C60">
        <w:rPr>
          <w:sz w:val="40"/>
          <w:szCs w:val="40"/>
        </w:rPr>
        <w:t>-132</w:t>
      </w:r>
      <w:r w:rsidRPr="00A3170E">
        <w:rPr>
          <w:sz w:val="40"/>
          <w:szCs w:val="40"/>
        </w:rPr>
        <w:t>(Back-End Developer)</w:t>
      </w:r>
    </w:p>
    <w:p w14:paraId="3EB1B208" w14:textId="7C9987B0" w:rsidR="00A3170E" w:rsidRDefault="00A3170E" w:rsidP="00A3170E">
      <w:pPr>
        <w:rPr>
          <w:sz w:val="40"/>
          <w:szCs w:val="40"/>
        </w:rPr>
      </w:pPr>
      <w:r w:rsidRPr="00A3170E">
        <w:rPr>
          <w:sz w:val="40"/>
          <w:szCs w:val="40"/>
        </w:rPr>
        <w:t xml:space="preserve"> MUJTABA JAVED</w:t>
      </w:r>
      <w:r w:rsidR="00614C60">
        <w:rPr>
          <w:sz w:val="40"/>
          <w:szCs w:val="40"/>
        </w:rPr>
        <w:t>-140</w:t>
      </w:r>
      <w:r w:rsidRPr="00A3170E">
        <w:rPr>
          <w:sz w:val="40"/>
          <w:szCs w:val="40"/>
        </w:rPr>
        <w:t xml:space="preserve"> (Database</w:t>
      </w:r>
      <w:r w:rsidR="005F3AFB">
        <w:rPr>
          <w:sz w:val="40"/>
          <w:szCs w:val="40"/>
        </w:rPr>
        <w:t xml:space="preserve"> And Document</w:t>
      </w:r>
      <w:r w:rsidRPr="00A3170E">
        <w:rPr>
          <w:sz w:val="40"/>
          <w:szCs w:val="40"/>
        </w:rPr>
        <w:t>)</w:t>
      </w:r>
    </w:p>
    <w:p w14:paraId="696F5918" w14:textId="77777777" w:rsidR="00A3170E" w:rsidRDefault="00A3170E" w:rsidP="00A3170E">
      <w:pPr>
        <w:rPr>
          <w:sz w:val="40"/>
          <w:szCs w:val="40"/>
        </w:rPr>
      </w:pPr>
    </w:p>
    <w:p w14:paraId="1C6B1C96" w14:textId="6FB9D438" w:rsidR="00A3170E" w:rsidRPr="00A3170E" w:rsidRDefault="00A3170E" w:rsidP="00A3170E">
      <w:pPr>
        <w:pStyle w:val="Heading1"/>
        <w:rPr>
          <w:sz w:val="36"/>
          <w:szCs w:val="36"/>
        </w:rPr>
      </w:pPr>
      <w:r w:rsidRPr="00A3170E">
        <w:rPr>
          <w:sz w:val="36"/>
          <w:szCs w:val="36"/>
        </w:rPr>
        <w:t>Executive summary</w:t>
      </w:r>
    </w:p>
    <w:p w14:paraId="3DD7E51A" w14:textId="54346428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Learnix</w:t>
      </w:r>
      <w:r w:rsidRPr="00A3170E">
        <w:rPr>
          <w:sz w:val="40"/>
          <w:szCs w:val="40"/>
        </w:rPr>
        <w:t xml:space="preserve"> is a groundbreaking E-Learning platform that aims to deliver top-quality educational content to learners worldwide. This project proposal outlines the development and launch of the Learnix website, highlighting the contributions of each team member.</w:t>
      </w:r>
    </w:p>
    <w:p w14:paraId="387A24F2" w14:textId="77777777" w:rsidR="00A3170E" w:rsidRPr="00A3170E" w:rsidRDefault="00A3170E" w:rsidP="00A3170E"/>
    <w:p w14:paraId="244887A0" w14:textId="6BE9B214" w:rsidR="00A3170E" w:rsidRPr="00A3170E" w:rsidRDefault="00A3170E" w:rsidP="00A3170E">
      <w:pPr>
        <w:pStyle w:val="Heading1"/>
        <w:rPr>
          <w:sz w:val="36"/>
          <w:szCs w:val="36"/>
        </w:rPr>
      </w:pPr>
      <w:r w:rsidRPr="00A3170E">
        <w:rPr>
          <w:sz w:val="36"/>
          <w:szCs w:val="36"/>
        </w:rPr>
        <w:t>PROJECT OBJECTIVES</w:t>
      </w:r>
    </w:p>
    <w:p w14:paraId="2DC8BE6E" w14:textId="77777777" w:rsidR="00A3170E" w:rsidRDefault="00A3170E" w:rsidP="00A3170E">
      <w:pPr>
        <w:rPr>
          <w:b/>
          <w:bCs/>
          <w:sz w:val="40"/>
          <w:szCs w:val="40"/>
        </w:rPr>
      </w:pPr>
    </w:p>
    <w:p w14:paraId="5E20888A" w14:textId="2FF6E555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Create a Seamless E-Learning Platform</w:t>
      </w:r>
      <w:r w:rsidRPr="00A3170E">
        <w:rPr>
          <w:sz w:val="40"/>
          <w:szCs w:val="40"/>
        </w:rPr>
        <w:t>: Develop a user-friendly, responsive website that offers diverse courses and resources.</w:t>
      </w:r>
    </w:p>
    <w:p w14:paraId="583408E6" w14:textId="04B75E53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Content Management</w:t>
      </w:r>
      <w:r w:rsidRPr="00A3170E">
        <w:rPr>
          <w:sz w:val="40"/>
          <w:szCs w:val="40"/>
        </w:rPr>
        <w:t>: Efficiently manage and organize educational content across various subjects and skill levels.</w:t>
      </w:r>
    </w:p>
    <w:p w14:paraId="258498D0" w14:textId="59D2BD5C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User Engagement</w:t>
      </w:r>
      <w:r w:rsidRPr="00A3170E">
        <w:rPr>
          <w:sz w:val="40"/>
          <w:szCs w:val="40"/>
        </w:rPr>
        <w:t>: Implement interactive features like quizzes, discussion forums, and user profiles to enhance engagement.</w:t>
      </w:r>
    </w:p>
    <w:p w14:paraId="3FCA5C87" w14:textId="1308F604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Database Management</w:t>
      </w:r>
      <w:r w:rsidRPr="00A3170E">
        <w:rPr>
          <w:sz w:val="40"/>
          <w:szCs w:val="40"/>
        </w:rPr>
        <w:t>: Build and maintain a robust database system for content storage and retrieval.</w:t>
      </w:r>
    </w:p>
    <w:p w14:paraId="7E4CB788" w14:textId="426E0D81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Monetization Strategy</w:t>
      </w:r>
      <w:r w:rsidRPr="00A3170E">
        <w:rPr>
          <w:sz w:val="40"/>
          <w:szCs w:val="40"/>
        </w:rPr>
        <w:t>: Develop a monetization strategy, potentially through subscription models or course sales.</w:t>
      </w:r>
    </w:p>
    <w:p w14:paraId="302E1F27" w14:textId="55308BBF" w:rsidR="00A3170E" w:rsidRPr="00A3170E" w:rsidRDefault="00A3170E" w:rsidP="00A3170E">
      <w:r w:rsidRPr="00A3170E">
        <w:rPr>
          <w:b/>
          <w:bCs/>
          <w:sz w:val="40"/>
          <w:szCs w:val="40"/>
        </w:rPr>
        <w:t>Successful Launch</w:t>
      </w:r>
      <w:r w:rsidRPr="00A3170E">
        <w:rPr>
          <w:sz w:val="40"/>
          <w:szCs w:val="40"/>
        </w:rPr>
        <w:t>: Ensure a smooth website launch and implement initial marketing efforts to attract users</w:t>
      </w:r>
      <w:r>
        <w:t>.</w:t>
      </w:r>
    </w:p>
    <w:p w14:paraId="39F5788B" w14:textId="77777777" w:rsidR="00A3170E" w:rsidRDefault="00A3170E" w:rsidP="00A3170E"/>
    <w:p w14:paraId="6C96CFDB" w14:textId="77777777" w:rsidR="00A3170E" w:rsidRDefault="00A3170E" w:rsidP="00A3170E"/>
    <w:p w14:paraId="512D68BA" w14:textId="77777777" w:rsidR="00A3170E" w:rsidRDefault="00A3170E" w:rsidP="00A3170E"/>
    <w:p w14:paraId="6189CB42" w14:textId="77777777" w:rsidR="00A3170E" w:rsidRDefault="00A3170E" w:rsidP="00A3170E"/>
    <w:p w14:paraId="277185CB" w14:textId="38E17785" w:rsidR="00FC2132" w:rsidRPr="00A3170E" w:rsidRDefault="00FC2132" w:rsidP="00FC2132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PROBLEM STATEMENT</w:t>
      </w:r>
    </w:p>
    <w:p w14:paraId="4AF0E496" w14:textId="08127A61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Problem 1</w:t>
      </w:r>
      <w:r w:rsidRPr="00FC2132">
        <w:rPr>
          <w:sz w:val="40"/>
          <w:szCs w:val="40"/>
        </w:rPr>
        <w:t xml:space="preserve">: Limited User Engagement  </w:t>
      </w:r>
    </w:p>
    <w:p w14:paraId="5207FDD2" w14:textId="77777777" w:rsidR="00FC2132" w:rsidRDefault="00FC2132" w:rsidP="00FC2132"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Implement interactive features like quizzes, discussion forums, and user profiles to enhance engagement and foster a sense of community among learners</w:t>
      </w:r>
      <w:r>
        <w:t>.</w:t>
      </w:r>
    </w:p>
    <w:p w14:paraId="27E64DD9" w14:textId="17A13DAE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Problem 2</w:t>
      </w:r>
      <w:r w:rsidRPr="00FC2132">
        <w:rPr>
          <w:sz w:val="40"/>
          <w:szCs w:val="40"/>
        </w:rPr>
        <w:t xml:space="preserve">: Disorganized Content  </w:t>
      </w:r>
    </w:p>
    <w:p w14:paraId="49454EE7" w14:textId="540C6711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Efficiently manage and organize educational content using categories, tags, and search functionality, making it easy for users to find relevant courses and resources.</w:t>
      </w:r>
    </w:p>
    <w:p w14:paraId="6E25F9B6" w14:textId="37BC7630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Problem 3</w:t>
      </w:r>
      <w:r w:rsidRPr="00FC2132">
        <w:rPr>
          <w:sz w:val="40"/>
          <w:szCs w:val="40"/>
        </w:rPr>
        <w:t xml:space="preserve">: Database Scalability  </w:t>
      </w:r>
    </w:p>
    <w:p w14:paraId="41E9AA3D" w14:textId="57860397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Design and implement a scalable database system that can handle a growing volume of educational content while ensuring quick and reliable data retrieval.</w:t>
      </w:r>
    </w:p>
    <w:p w14:paraId="4E8E537B" w14:textId="6DFEA0B7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Problem 4</w:t>
      </w:r>
      <w:r w:rsidRPr="00FC2132">
        <w:rPr>
          <w:sz w:val="40"/>
          <w:szCs w:val="40"/>
        </w:rPr>
        <w:t xml:space="preserve">: Inaccessible Learning Material  </w:t>
      </w:r>
    </w:p>
    <w:p w14:paraId="45258268" w14:textId="48B4F37D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Ensure that the website is accessible to all users, including those with disabilities, by adhering to accessibility standards and providing alternative formats for content.</w:t>
      </w:r>
    </w:p>
    <w:p w14:paraId="4B0898C3" w14:textId="77777777" w:rsidR="00FC2132" w:rsidRPr="00FC2132" w:rsidRDefault="00FC2132" w:rsidP="00FC2132">
      <w:pPr>
        <w:rPr>
          <w:sz w:val="40"/>
          <w:szCs w:val="40"/>
        </w:rPr>
      </w:pPr>
    </w:p>
    <w:p w14:paraId="23D94789" w14:textId="1E2D6BB0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lastRenderedPageBreak/>
        <w:t>Problem 5</w:t>
      </w:r>
      <w:r w:rsidRPr="00FC2132">
        <w:rPr>
          <w:sz w:val="40"/>
          <w:szCs w:val="40"/>
        </w:rPr>
        <w:t xml:space="preserve">: Monetization Challenges  </w:t>
      </w:r>
    </w:p>
    <w:p w14:paraId="619A0C50" w14:textId="532D652A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Develop a flexible monetization strategy, including options like subscription models or individual course purchases, to sustain the platform while offering free content to users.</w:t>
      </w:r>
    </w:p>
    <w:p w14:paraId="6DD74615" w14:textId="77777777" w:rsidR="00FC2132" w:rsidRPr="00FC2132" w:rsidRDefault="00FC2132" w:rsidP="00FC2132">
      <w:pPr>
        <w:rPr>
          <w:sz w:val="40"/>
          <w:szCs w:val="40"/>
        </w:rPr>
      </w:pPr>
    </w:p>
    <w:p w14:paraId="76A8787B" w14:textId="7481DCB8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Problem 6</w:t>
      </w:r>
      <w:r w:rsidRPr="00FC2132">
        <w:rPr>
          <w:sz w:val="40"/>
          <w:szCs w:val="40"/>
        </w:rPr>
        <w:t xml:space="preserve">: Low User Retention  </w:t>
      </w:r>
    </w:p>
    <w:p w14:paraId="3822F368" w14:textId="79A41C43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Implement user tracking and personalized recommendations to keep learners engaged and encourage them to return to the platform.</w:t>
      </w:r>
    </w:p>
    <w:p w14:paraId="2FE0A5D6" w14:textId="77777777" w:rsidR="00FC2132" w:rsidRPr="00FC2132" w:rsidRDefault="00FC2132" w:rsidP="00FC2132">
      <w:pPr>
        <w:rPr>
          <w:sz w:val="40"/>
          <w:szCs w:val="40"/>
        </w:rPr>
      </w:pPr>
    </w:p>
    <w:p w14:paraId="5846E067" w14:textId="6AF2B624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Problem 7</w:t>
      </w:r>
      <w:r w:rsidRPr="00FC2132">
        <w:rPr>
          <w:sz w:val="40"/>
          <w:szCs w:val="40"/>
        </w:rPr>
        <w:t xml:space="preserve">: Technical Glitches  </w:t>
      </w:r>
    </w:p>
    <w:p w14:paraId="321BAB35" w14:textId="1E3D5848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Conduct thorough testing and quality assurance to identify and resolve technical issues, ensuring a smooth user experience.</w:t>
      </w:r>
    </w:p>
    <w:p w14:paraId="15B9D211" w14:textId="2CCD4866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Problem 9</w:t>
      </w:r>
      <w:r w:rsidRPr="00FC2132">
        <w:rPr>
          <w:sz w:val="40"/>
          <w:szCs w:val="40"/>
        </w:rPr>
        <w:t xml:space="preserve">: Content Quality Control  </w:t>
      </w:r>
    </w:p>
    <w:p w14:paraId="6A83D749" w14:textId="5A5F3BC2" w:rsidR="00FC2132" w:rsidRPr="00FC2132" w:rsidRDefault="00FC2132" w:rsidP="00FC2132">
      <w:pPr>
        <w:rPr>
          <w:sz w:val="40"/>
          <w:szCs w:val="40"/>
        </w:rPr>
      </w:pPr>
      <w:r w:rsidRPr="00FC2132">
        <w:rPr>
          <w:b/>
          <w:bCs/>
          <w:sz w:val="40"/>
          <w:szCs w:val="40"/>
        </w:rPr>
        <w:t>Solution</w:t>
      </w:r>
      <w:r w:rsidRPr="00FC2132">
        <w:rPr>
          <w:sz w:val="40"/>
          <w:szCs w:val="40"/>
        </w:rPr>
        <w:t>: Establish a rigorous content review process to maintain high-quality educational material and ensure alignment with the target audience's needs.</w:t>
      </w:r>
    </w:p>
    <w:p w14:paraId="31D70035" w14:textId="77777777" w:rsidR="00FC2132" w:rsidRDefault="00FC2132" w:rsidP="00A3170E"/>
    <w:p w14:paraId="30D5016A" w14:textId="5699399D" w:rsidR="00980E70" w:rsidRDefault="00980E70" w:rsidP="00A3170E"/>
    <w:p w14:paraId="22C0394E" w14:textId="13AC9591" w:rsidR="00622FD6" w:rsidRPr="00622FD6" w:rsidRDefault="00622FD6" w:rsidP="00622FD6">
      <w:pPr>
        <w:pStyle w:val="Heading1"/>
        <w:rPr>
          <w:sz w:val="36"/>
          <w:szCs w:val="36"/>
        </w:rPr>
      </w:pPr>
      <w:bookmarkStart w:id="0" w:name="_Hlk146530795"/>
      <w:r w:rsidRPr="00622FD6">
        <w:rPr>
          <w:sz w:val="36"/>
          <w:szCs w:val="36"/>
        </w:rPr>
        <w:lastRenderedPageBreak/>
        <w:t>PLATFORM</w:t>
      </w:r>
    </w:p>
    <w:bookmarkEnd w:id="0"/>
    <w:p w14:paraId="4F753187" w14:textId="312DE2F5" w:rsidR="00980E70" w:rsidRPr="00DA30A0" w:rsidRDefault="00DA30A0" w:rsidP="00A3170E">
      <w:pPr>
        <w:rPr>
          <w:b/>
          <w:bCs/>
          <w:sz w:val="40"/>
          <w:szCs w:val="40"/>
        </w:rPr>
      </w:pPr>
      <w:r w:rsidRPr="00DA30A0">
        <w:rPr>
          <w:b/>
          <w:bCs/>
          <w:sz w:val="40"/>
          <w:szCs w:val="40"/>
        </w:rPr>
        <w:t>WEB</w:t>
      </w:r>
    </w:p>
    <w:p w14:paraId="3991FD99" w14:textId="22595682" w:rsidR="00DA30A0" w:rsidRPr="00622FD6" w:rsidRDefault="00DA30A0" w:rsidP="00DA30A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LANGUAGE</w:t>
      </w:r>
    </w:p>
    <w:p w14:paraId="66968124" w14:textId="5FF92B86" w:rsidR="00980E70" w:rsidRPr="009F3705" w:rsidRDefault="009F3705" w:rsidP="00A3170E">
      <w:pPr>
        <w:rPr>
          <w:b/>
          <w:bCs/>
          <w:sz w:val="40"/>
          <w:szCs w:val="40"/>
        </w:rPr>
      </w:pPr>
      <w:r w:rsidRPr="009F3705">
        <w:rPr>
          <w:b/>
          <w:bCs/>
          <w:sz w:val="40"/>
          <w:szCs w:val="40"/>
        </w:rPr>
        <w:t>PHP</w:t>
      </w:r>
    </w:p>
    <w:p w14:paraId="120A6E67" w14:textId="361C9265" w:rsidR="00980E70" w:rsidRPr="00FD640D" w:rsidRDefault="00FD640D" w:rsidP="00FD640D">
      <w:pPr>
        <w:pStyle w:val="Heading1"/>
        <w:rPr>
          <w:sz w:val="40"/>
          <w:szCs w:val="40"/>
        </w:rPr>
      </w:pPr>
      <w:r w:rsidRPr="00FD640D">
        <w:rPr>
          <w:sz w:val="40"/>
          <w:szCs w:val="40"/>
        </w:rPr>
        <w:t>FEATURES</w:t>
      </w:r>
    </w:p>
    <w:p w14:paraId="30E5D3F4" w14:textId="77777777" w:rsidR="003C4C8B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Course Management:</w:t>
      </w:r>
      <w:r w:rsidRPr="00640009">
        <w:rPr>
          <w:sz w:val="28"/>
          <w:szCs w:val="28"/>
        </w:rPr>
        <w:t xml:space="preserve"> Enable instructors to create, edit, and publish courses.</w:t>
      </w:r>
    </w:p>
    <w:p w14:paraId="2EC6DEC8" w14:textId="0943D876" w:rsidR="00640009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Content Curation</w:t>
      </w:r>
      <w:r w:rsidRPr="00640009">
        <w:rPr>
          <w:sz w:val="28"/>
          <w:szCs w:val="28"/>
        </w:rPr>
        <w:t>: Organize educational content by topics, difficulty levels, and formats.</w:t>
      </w:r>
    </w:p>
    <w:p w14:paraId="00C24A62" w14:textId="521EFABC" w:rsidR="00640009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Quizzes and Assessments</w:t>
      </w:r>
      <w:r w:rsidRPr="00640009">
        <w:rPr>
          <w:sz w:val="28"/>
          <w:szCs w:val="28"/>
        </w:rPr>
        <w:t>: Provide interactive quizzes to test knowledge and track progress.</w:t>
      </w:r>
    </w:p>
    <w:p w14:paraId="24BCA300" w14:textId="77777777" w:rsidR="006919DC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Discussion Forums</w:t>
      </w:r>
      <w:r w:rsidRPr="00640009">
        <w:rPr>
          <w:sz w:val="28"/>
          <w:szCs w:val="28"/>
        </w:rPr>
        <w:t>: Allow users to participate in discussions related to courses.</w:t>
      </w:r>
    </w:p>
    <w:p w14:paraId="0D2E0010" w14:textId="77777777" w:rsidR="006919DC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User Profiles</w:t>
      </w:r>
      <w:r w:rsidRPr="00640009">
        <w:rPr>
          <w:sz w:val="28"/>
          <w:szCs w:val="28"/>
        </w:rPr>
        <w:t>: Let users personalize their profiles and track their learning achievements.</w:t>
      </w:r>
    </w:p>
    <w:p w14:paraId="7B318B85" w14:textId="77777777" w:rsidR="006919DC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Search Functionality</w:t>
      </w:r>
      <w:r w:rsidRPr="00640009">
        <w:rPr>
          <w:sz w:val="28"/>
          <w:szCs w:val="28"/>
        </w:rPr>
        <w:t>: Implement a robust search feature for finding courses and content.</w:t>
      </w:r>
    </w:p>
    <w:p w14:paraId="46F3CF09" w14:textId="77777777" w:rsidR="00640009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Monetization Options</w:t>
      </w:r>
      <w:r w:rsidRPr="00640009">
        <w:rPr>
          <w:sz w:val="28"/>
          <w:szCs w:val="28"/>
        </w:rPr>
        <w:t>: Offer various payment models for courses, such as subscriptions or one-time purchases.</w:t>
      </w:r>
    </w:p>
    <w:p w14:paraId="49A52CCA" w14:textId="77777777" w:rsidR="00640009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Accessibility Features</w:t>
      </w:r>
      <w:r w:rsidRPr="00640009">
        <w:rPr>
          <w:sz w:val="28"/>
          <w:szCs w:val="28"/>
        </w:rPr>
        <w:t>: Ensure the website is accessible to all users, including those with disabilities.</w:t>
      </w:r>
    </w:p>
    <w:p w14:paraId="1324407C" w14:textId="7781CD12" w:rsidR="00980E70" w:rsidRPr="00640009" w:rsidRDefault="00AA6FE3" w:rsidP="00A3170E">
      <w:pPr>
        <w:rPr>
          <w:sz w:val="28"/>
          <w:szCs w:val="28"/>
        </w:rPr>
      </w:pPr>
      <w:r w:rsidRPr="00640009">
        <w:rPr>
          <w:b/>
          <w:bCs/>
          <w:sz w:val="28"/>
          <w:szCs w:val="28"/>
        </w:rPr>
        <w:t>Reporting and Analytics</w:t>
      </w:r>
      <w:r w:rsidRPr="00640009">
        <w:rPr>
          <w:sz w:val="28"/>
          <w:szCs w:val="28"/>
        </w:rPr>
        <w:t>: Provide insights into user behavior and course performance.</w:t>
      </w:r>
    </w:p>
    <w:p w14:paraId="25518970" w14:textId="77777777" w:rsidR="00980E70" w:rsidRPr="003C4C8B" w:rsidRDefault="00980E70" w:rsidP="00A3170E">
      <w:pPr>
        <w:rPr>
          <w:sz w:val="40"/>
          <w:szCs w:val="40"/>
        </w:rPr>
      </w:pPr>
    </w:p>
    <w:p w14:paraId="10907DED" w14:textId="77777777" w:rsidR="00980E70" w:rsidRDefault="00980E70" w:rsidP="00A3170E"/>
    <w:p w14:paraId="4EC43893" w14:textId="77777777" w:rsidR="00980E70" w:rsidRDefault="00980E70" w:rsidP="00A3170E"/>
    <w:p w14:paraId="49EE3A1B" w14:textId="77777777" w:rsidR="005B6BCB" w:rsidRDefault="005B6BCB" w:rsidP="00A3170E"/>
    <w:p w14:paraId="73FDA461" w14:textId="40C2D19D" w:rsidR="00A3170E" w:rsidRPr="00A3170E" w:rsidRDefault="00A3170E" w:rsidP="00A3170E">
      <w:pPr>
        <w:pStyle w:val="Heading1"/>
        <w:rPr>
          <w:sz w:val="36"/>
          <w:szCs w:val="36"/>
        </w:rPr>
      </w:pPr>
      <w:r w:rsidRPr="00A3170E">
        <w:rPr>
          <w:sz w:val="36"/>
          <w:szCs w:val="36"/>
        </w:rPr>
        <w:t>Project Team and Contributions</w:t>
      </w:r>
    </w:p>
    <w:p w14:paraId="2275A5A5" w14:textId="1660805D" w:rsidR="00A3170E" w:rsidRPr="00A3170E" w:rsidRDefault="00A3170E" w:rsidP="00A3170E">
      <w:pPr>
        <w:pStyle w:val="Heading1"/>
        <w:ind w:left="0" w:firstLine="0"/>
      </w:pPr>
      <w:r w:rsidRPr="00A3170E">
        <w:t>Front-End Developer:</w:t>
      </w:r>
      <w:r>
        <w:t xml:space="preserve"> AQDAS NOOR</w:t>
      </w:r>
    </w:p>
    <w:p w14:paraId="7310371A" w14:textId="08FD7EA5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Responsibilities</w:t>
      </w:r>
      <w:r w:rsidRPr="00A3170E">
        <w:rPr>
          <w:sz w:val="40"/>
          <w:szCs w:val="40"/>
        </w:rPr>
        <w:t>: Develop the user interface, ensuring an engaging and responsive design.</w:t>
      </w:r>
    </w:p>
    <w:p w14:paraId="3B320F42" w14:textId="46F4B17C" w:rsidR="00A3170E" w:rsidRPr="00A3170E" w:rsidRDefault="00A3170E" w:rsidP="00A3170E">
      <w:r w:rsidRPr="00A3170E">
        <w:rPr>
          <w:b/>
          <w:bCs/>
          <w:sz w:val="40"/>
          <w:szCs w:val="40"/>
        </w:rPr>
        <w:t>Contribution</w:t>
      </w:r>
      <w:r w:rsidRPr="00A3170E">
        <w:rPr>
          <w:sz w:val="40"/>
          <w:szCs w:val="40"/>
        </w:rPr>
        <w:t>: Creating the website's visual elements, user interactions, and front-end functionality</w:t>
      </w:r>
      <w:r>
        <w:t>.</w:t>
      </w:r>
    </w:p>
    <w:p w14:paraId="2A923A8E" w14:textId="55F96C21" w:rsidR="00A3170E" w:rsidRPr="00A3170E" w:rsidRDefault="00A3170E" w:rsidP="00A3170E">
      <w:pPr>
        <w:keepNext/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ind w:right="-1440"/>
        <w:outlineLvl w:val="0"/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  <w:t>BACK</w:t>
      </w:r>
      <w:r w:rsidRPr="00A3170E"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  <w:t xml:space="preserve">-End Developer: </w:t>
      </w:r>
      <w:r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  <w:t>MUHAMMAD ALI JARRAL</w:t>
      </w:r>
    </w:p>
    <w:p w14:paraId="77BD6D6A" w14:textId="6B6C0935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Responsibilities</w:t>
      </w:r>
      <w:r w:rsidRPr="00A3170E">
        <w:rPr>
          <w:sz w:val="40"/>
          <w:szCs w:val="40"/>
        </w:rPr>
        <w:t>: Build the server-side infrastructure, handle user data, and ensure the website's functionality.</w:t>
      </w:r>
    </w:p>
    <w:p w14:paraId="70E96A19" w14:textId="2E4E64D0" w:rsidR="00A3170E" w:rsidRPr="00A3170E" w:rsidRDefault="00A3170E" w:rsidP="00A3170E">
      <w:r w:rsidRPr="00A3170E">
        <w:rPr>
          <w:b/>
          <w:bCs/>
          <w:sz w:val="40"/>
          <w:szCs w:val="40"/>
        </w:rPr>
        <w:t>Contribution</w:t>
      </w:r>
      <w:r w:rsidRPr="00A3170E">
        <w:rPr>
          <w:sz w:val="40"/>
          <w:szCs w:val="40"/>
        </w:rPr>
        <w:t>: Developing the core functionality, user authentication, and server operations</w:t>
      </w:r>
      <w:r>
        <w:t>.</w:t>
      </w:r>
    </w:p>
    <w:p w14:paraId="697236D3" w14:textId="67C1796B" w:rsidR="00A3170E" w:rsidRPr="00A3170E" w:rsidRDefault="00A3170E" w:rsidP="00A3170E">
      <w:pPr>
        <w:keepNext/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ind w:right="-1440"/>
        <w:outlineLvl w:val="0"/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  <w:t>Database manager</w:t>
      </w:r>
      <w:r w:rsidRPr="00A3170E"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  <w:t xml:space="preserve">: </w:t>
      </w:r>
      <w:r>
        <w:rPr>
          <w:rFonts w:asciiTheme="majorHAnsi" w:hAnsiTheme="majorHAnsi" w:cs="Times New Roman (Body CS)"/>
          <w:b/>
          <w:bCs/>
          <w:caps/>
          <w:color w:val="FFFFFF" w:themeColor="background1"/>
          <w:spacing w:val="15"/>
          <w:sz w:val="22"/>
          <w:szCs w:val="22"/>
        </w:rPr>
        <w:t>MUJTABA JAVED</w:t>
      </w:r>
    </w:p>
    <w:p w14:paraId="38BE9A28" w14:textId="101DBC6E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Responsibilities</w:t>
      </w:r>
      <w:r w:rsidRPr="00A3170E">
        <w:rPr>
          <w:sz w:val="40"/>
          <w:szCs w:val="40"/>
        </w:rPr>
        <w:t>: Design, implement, and manage the database system for storing educational content.</w:t>
      </w:r>
    </w:p>
    <w:p w14:paraId="4C0E9EB1" w14:textId="35675D87" w:rsidR="00A3170E" w:rsidRPr="00A3170E" w:rsidRDefault="00A3170E" w:rsidP="00A3170E">
      <w:pPr>
        <w:rPr>
          <w:sz w:val="40"/>
          <w:szCs w:val="40"/>
        </w:rPr>
      </w:pPr>
      <w:r w:rsidRPr="00A3170E">
        <w:rPr>
          <w:b/>
          <w:bCs/>
          <w:sz w:val="40"/>
          <w:szCs w:val="40"/>
        </w:rPr>
        <w:t>Contribution</w:t>
      </w:r>
      <w:r w:rsidRPr="00A3170E">
        <w:rPr>
          <w:sz w:val="40"/>
          <w:szCs w:val="40"/>
        </w:rPr>
        <w:t>: Ensuring efficient data storage, retrieval, and database security.</w:t>
      </w:r>
    </w:p>
    <w:p w14:paraId="31B592D0" w14:textId="77777777" w:rsidR="00A3170E" w:rsidRPr="00A3170E" w:rsidRDefault="00A3170E" w:rsidP="00A3170E"/>
    <w:p w14:paraId="058AD016" w14:textId="77777777" w:rsidR="00A3170E" w:rsidRPr="00A3170E" w:rsidRDefault="00A3170E" w:rsidP="00A3170E"/>
    <w:p w14:paraId="535EB6E6" w14:textId="77777777" w:rsidR="00A3170E" w:rsidRDefault="00A3170E" w:rsidP="00A3170E"/>
    <w:p w14:paraId="26CAF9F8" w14:textId="77777777" w:rsidR="005B6BCB" w:rsidRDefault="005B6BCB" w:rsidP="00A3170E"/>
    <w:p w14:paraId="7A62CFA5" w14:textId="277C3CF2" w:rsidR="005B6BCB" w:rsidRPr="005B6BCB" w:rsidRDefault="005B6BCB" w:rsidP="005B6BCB">
      <w:pPr>
        <w:pStyle w:val="Heading1"/>
        <w:rPr>
          <w:sz w:val="36"/>
          <w:szCs w:val="36"/>
        </w:rPr>
      </w:pPr>
      <w:r w:rsidRPr="005B6BCB">
        <w:rPr>
          <w:sz w:val="36"/>
          <w:szCs w:val="36"/>
        </w:rPr>
        <w:lastRenderedPageBreak/>
        <w:t>CONCLUSION</w:t>
      </w:r>
    </w:p>
    <w:p w14:paraId="2BD3F576" w14:textId="73FFDEE1" w:rsidR="00A3170E" w:rsidRDefault="005B6BCB" w:rsidP="00A3170E">
      <w:pPr>
        <w:rPr>
          <w:sz w:val="40"/>
          <w:szCs w:val="40"/>
        </w:rPr>
      </w:pPr>
      <w:r w:rsidRPr="005B6BCB">
        <w:rPr>
          <w:sz w:val="40"/>
          <w:szCs w:val="40"/>
        </w:rPr>
        <w:t>The Learnix E-Learning Website project unites our three-member team to create a robust and accessible online learning platform. Each team member's unique contributions are pivotal to the project's success. Together, we will achieve our goals and provide high-quality education to learners worldwide.</w:t>
      </w:r>
    </w:p>
    <w:p w14:paraId="139F761D" w14:textId="77777777" w:rsidR="005B6BCB" w:rsidRPr="005B6BCB" w:rsidRDefault="005B6BCB" w:rsidP="00A3170E">
      <w:pPr>
        <w:rPr>
          <w:sz w:val="40"/>
          <w:szCs w:val="40"/>
        </w:rPr>
      </w:pPr>
    </w:p>
    <w:sectPr w:rsidR="005B6BCB" w:rsidRPr="005B6BCB" w:rsidSect="005140CB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4D3D" w14:textId="77777777" w:rsidR="00E86F98" w:rsidRDefault="00E86F98">
      <w:pPr>
        <w:spacing w:after="0" w:line="240" w:lineRule="auto"/>
      </w:pPr>
      <w:r>
        <w:separator/>
      </w:r>
    </w:p>
  </w:endnote>
  <w:endnote w:type="continuationSeparator" w:id="0">
    <w:p w14:paraId="38767E30" w14:textId="77777777" w:rsidR="00E86F98" w:rsidRDefault="00E8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65CC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CF02" w14:textId="77777777" w:rsidR="00E86F98" w:rsidRDefault="00E86F98">
      <w:pPr>
        <w:spacing w:after="0" w:line="240" w:lineRule="auto"/>
      </w:pPr>
      <w:r>
        <w:separator/>
      </w:r>
    </w:p>
  </w:footnote>
  <w:footnote w:type="continuationSeparator" w:id="0">
    <w:p w14:paraId="10DB3247" w14:textId="77777777" w:rsidR="00E86F98" w:rsidRDefault="00E86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0"/>
  </w:num>
  <w:num w:numId="3" w16cid:durableId="86969968">
    <w:abstractNumId w:val="10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0E"/>
    <w:rsid w:val="00017EFD"/>
    <w:rsid w:val="000322BF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E2472"/>
    <w:rsid w:val="002129B0"/>
    <w:rsid w:val="0028543A"/>
    <w:rsid w:val="00295C0C"/>
    <w:rsid w:val="002A04F7"/>
    <w:rsid w:val="002E52EE"/>
    <w:rsid w:val="003262F3"/>
    <w:rsid w:val="00346FDE"/>
    <w:rsid w:val="00386778"/>
    <w:rsid w:val="003C0DAF"/>
    <w:rsid w:val="003C4C8B"/>
    <w:rsid w:val="003E0898"/>
    <w:rsid w:val="00403116"/>
    <w:rsid w:val="004079F8"/>
    <w:rsid w:val="00410067"/>
    <w:rsid w:val="0046523A"/>
    <w:rsid w:val="004661BE"/>
    <w:rsid w:val="004A4B64"/>
    <w:rsid w:val="004B5850"/>
    <w:rsid w:val="004B6087"/>
    <w:rsid w:val="004E5035"/>
    <w:rsid w:val="004F5C8E"/>
    <w:rsid w:val="00500F65"/>
    <w:rsid w:val="005140CB"/>
    <w:rsid w:val="00517215"/>
    <w:rsid w:val="00545041"/>
    <w:rsid w:val="00561521"/>
    <w:rsid w:val="00590B0E"/>
    <w:rsid w:val="005B6BCB"/>
    <w:rsid w:val="005D1F41"/>
    <w:rsid w:val="005E039D"/>
    <w:rsid w:val="005F3AFB"/>
    <w:rsid w:val="00614C60"/>
    <w:rsid w:val="00622FD6"/>
    <w:rsid w:val="00640009"/>
    <w:rsid w:val="006453D3"/>
    <w:rsid w:val="0068698F"/>
    <w:rsid w:val="006919DC"/>
    <w:rsid w:val="006C5ECB"/>
    <w:rsid w:val="0071603F"/>
    <w:rsid w:val="00741991"/>
    <w:rsid w:val="0076017A"/>
    <w:rsid w:val="007A6C69"/>
    <w:rsid w:val="007C13B2"/>
    <w:rsid w:val="007C7858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5165A"/>
    <w:rsid w:val="00980E70"/>
    <w:rsid w:val="00987BCC"/>
    <w:rsid w:val="009A3E0F"/>
    <w:rsid w:val="009B5D53"/>
    <w:rsid w:val="009B77E5"/>
    <w:rsid w:val="009D403F"/>
    <w:rsid w:val="009E07E5"/>
    <w:rsid w:val="009F3705"/>
    <w:rsid w:val="00A010ED"/>
    <w:rsid w:val="00A3170E"/>
    <w:rsid w:val="00A54BD5"/>
    <w:rsid w:val="00A618AB"/>
    <w:rsid w:val="00A97CC8"/>
    <w:rsid w:val="00AA4E06"/>
    <w:rsid w:val="00AA528E"/>
    <w:rsid w:val="00AA6FE3"/>
    <w:rsid w:val="00AB131D"/>
    <w:rsid w:val="00AF452C"/>
    <w:rsid w:val="00B0209E"/>
    <w:rsid w:val="00B13AE2"/>
    <w:rsid w:val="00BC617C"/>
    <w:rsid w:val="00BE3CD6"/>
    <w:rsid w:val="00BF78FF"/>
    <w:rsid w:val="00C023DE"/>
    <w:rsid w:val="00C16778"/>
    <w:rsid w:val="00C27980"/>
    <w:rsid w:val="00C7764C"/>
    <w:rsid w:val="00CC4E29"/>
    <w:rsid w:val="00CC612B"/>
    <w:rsid w:val="00D16EFA"/>
    <w:rsid w:val="00D31D4F"/>
    <w:rsid w:val="00D65CCD"/>
    <w:rsid w:val="00DA30A0"/>
    <w:rsid w:val="00DA7021"/>
    <w:rsid w:val="00DD3056"/>
    <w:rsid w:val="00DF1B0E"/>
    <w:rsid w:val="00E0401F"/>
    <w:rsid w:val="00E86F98"/>
    <w:rsid w:val="00EA06FB"/>
    <w:rsid w:val="00F23ED1"/>
    <w:rsid w:val="00F42EAE"/>
    <w:rsid w:val="00F46710"/>
    <w:rsid w:val="00F535B0"/>
    <w:rsid w:val="00F7501B"/>
    <w:rsid w:val="00F9769D"/>
    <w:rsid w:val="00FB2EE0"/>
    <w:rsid w:val="00FC2132"/>
    <w:rsid w:val="00FC68B0"/>
    <w:rsid w:val="00F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74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557339741C4989A8D0404728317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3EC87-F3E4-4AE4-94C8-3B62E9EE76C8}"/>
      </w:docPartPr>
      <w:docPartBody>
        <w:p w:rsidR="00E3256C" w:rsidRDefault="00000000">
          <w:pPr>
            <w:pStyle w:val="21557339741C4989A8D04047283171E9"/>
          </w:pPr>
          <w:r w:rsidRPr="00E0401F">
            <w:t>OLSON HARRIS LTD.</w:t>
          </w:r>
        </w:p>
      </w:docPartBody>
    </w:docPart>
    <w:docPart>
      <w:docPartPr>
        <w:name w:val="11E3DBC399B1418E9C275494A55A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9BCF-5A04-49A4-A72A-E857C73524CE}"/>
      </w:docPartPr>
      <w:docPartBody>
        <w:p w:rsidR="00E3256C" w:rsidRDefault="00000000">
          <w:pPr>
            <w:pStyle w:val="11E3DBC399B1418E9C275494A55AE3EB"/>
          </w:pPr>
          <w:r w:rsidRPr="00E0401F">
            <w:t>Proposal for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6C"/>
    <w:rsid w:val="00D33CD0"/>
    <w:rsid w:val="00E3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57339741C4989A8D04047283171E9">
    <w:name w:val="21557339741C4989A8D04047283171E9"/>
  </w:style>
  <w:style w:type="paragraph" w:customStyle="1" w:styleId="11E3DBC399B1418E9C275494A55AE3EB">
    <w:name w:val="11E3DBC399B1418E9C275494A55AE3E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kern w:val="0"/>
      <w:lang w:eastAsia="ja-JP"/>
      <w14:ligatures w14:val="none"/>
    </w:rPr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BF57955C19F489FCA46EB96F8BFCD" ma:contentTypeVersion="9" ma:contentTypeDescription="Create a new document." ma:contentTypeScope="" ma:versionID="2cf5c292f2b208c14924f72036105ae0">
  <xsd:schema xmlns:xsd="http://www.w3.org/2001/XMLSchema" xmlns:xs="http://www.w3.org/2001/XMLSchema" xmlns:p="http://schemas.microsoft.com/office/2006/metadata/properties" xmlns:ns3="5043a34e-9a1f-42e5-9fb6-98a722c30092" targetNamespace="http://schemas.microsoft.com/office/2006/metadata/properties" ma:root="true" ma:fieldsID="b1119a3afed4053e34998f3cde159277" ns3:_="">
    <xsd:import namespace="5043a34e-9a1f-42e5-9fb6-98a722c30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3a34e-9a1f-42e5-9fb6-98a722c30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F9807-AB47-4CF3-8383-621306F9DB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C05DE5-7372-4CA5-8B32-715FBFAC9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84A00-FB18-4676-A0C5-7508C680C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3a34e-9a1f-42e5-9fb6-98a722c30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2023-09-25T17:46:00Z</dcterms:created>
  <dcterms:modified xsi:type="dcterms:W3CDTF">2023-09-25T18:13:00Z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0x0101000E5BF57955C19F489FCA46EB96F8BFCD</vt:lpwstr>
  </property>
</Properties>
</file>